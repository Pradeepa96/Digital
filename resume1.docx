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14:paraId="6B156EBD" w14:textId="77777777" w:rsidTr="001B2ABD">
        <w:trPr>
          <w:trHeight w:val="4410"/>
        </w:trPr>
        <w:tc>
          <w:tcPr>
            <w:tcW w:w="3600" w:type="dxa"/>
            <w:vAlign w:val="bottom"/>
          </w:tcPr>
          <w:p w14:paraId="7B9BC273" w14:textId="5ADD2A9F" w:rsidR="001B2ABD" w:rsidRDefault="00F919E3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063A874F" wp14:editId="071C11A2">
                  <wp:extent cx="2139950" cy="2139950"/>
                  <wp:effectExtent l="0" t="0" r="0" b="0"/>
                  <wp:docPr id="105380047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9950" cy="2139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217FA1D3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386FF2CB" w14:textId="17C43E1F" w:rsidR="001B2ABD" w:rsidRPr="00F919E3" w:rsidRDefault="00F919E3" w:rsidP="001B2ABD">
            <w:pPr>
              <w:pStyle w:val="Title"/>
              <w:rPr>
                <w:rFonts w:ascii="Algerian" w:hAnsi="Algerian"/>
                <w:b/>
                <w:bCs/>
                <w:color w:val="7030A0"/>
              </w:rPr>
            </w:pPr>
            <w:r w:rsidRPr="00F919E3">
              <w:rPr>
                <w:rFonts w:ascii="Algerian" w:hAnsi="Algerian"/>
                <w:b/>
                <w:bCs/>
                <w:color w:val="7030A0"/>
              </w:rPr>
              <w:t>pradeepa</w:t>
            </w:r>
          </w:p>
          <w:p w14:paraId="39C2391A" w14:textId="03FBAA64" w:rsidR="001B2ABD" w:rsidRPr="00BE05CF" w:rsidRDefault="00F919E3" w:rsidP="001B2ABD">
            <w:pPr>
              <w:pStyle w:val="Subtitle"/>
              <w:rPr>
                <w:rFonts w:ascii="Arial" w:hAnsi="Arial" w:cs="Arial"/>
                <w:b/>
                <w:bCs/>
                <w:szCs w:val="32"/>
              </w:rPr>
            </w:pPr>
            <w:r w:rsidRPr="00BE05CF">
              <w:rPr>
                <w:rFonts w:ascii="Arial" w:hAnsi="Arial" w:cs="Arial"/>
                <w:b/>
                <w:bCs/>
                <w:color w:val="002060"/>
                <w:spacing w:val="0"/>
                <w:w w:val="100"/>
                <w:szCs w:val="32"/>
              </w:rPr>
              <w:t>Student</w:t>
            </w:r>
          </w:p>
        </w:tc>
      </w:tr>
      <w:tr w:rsidR="001B2ABD" w14:paraId="0AF2790D" w14:textId="77777777" w:rsidTr="00C14EC1">
        <w:trPr>
          <w:trHeight w:val="6565"/>
        </w:trPr>
        <w:tc>
          <w:tcPr>
            <w:tcW w:w="3600" w:type="dxa"/>
          </w:tcPr>
          <w:p w14:paraId="30462FC3" w14:textId="0F071832" w:rsidR="001B2ABD" w:rsidRDefault="00C14EC1" w:rsidP="00036450">
            <w:pPr>
              <w:pStyle w:val="Heading3"/>
            </w:pPr>
            <w:r>
              <w:t>cAREER</w:t>
            </w:r>
          </w:p>
          <w:p w14:paraId="0DFDA9A8" w14:textId="17709062" w:rsidR="00BE05CF" w:rsidRDefault="00C14EC1" w:rsidP="00BE05CF">
            <w:r>
              <w:t xml:space="preserve"> </w:t>
            </w:r>
            <w:r w:rsidR="00956CE9">
              <w:t xml:space="preserve">    T</w:t>
            </w:r>
            <w:r>
              <w:t xml:space="preserve">o </w:t>
            </w:r>
            <w:r w:rsidR="00BE05CF">
              <w:t xml:space="preserve"> </w:t>
            </w:r>
            <w:r w:rsidR="00BE05CF">
              <w:t xml:space="preserve">create and maintain </w:t>
            </w:r>
            <w:r w:rsidR="00BE05CF">
              <w:t>websites. Digital</w:t>
            </w:r>
            <w:r w:rsidR="00BE05CF">
              <w:t xml:space="preserve"> designers </w:t>
            </w:r>
            <w:r w:rsidR="00BE05CF">
              <w:t>develop, create, and</w:t>
            </w:r>
            <w:r w:rsidR="00BE05CF">
              <w:t xml:space="preserve"> test website or interface </w:t>
            </w:r>
            <w:r w:rsidR="00BE05CF">
              <w:t>layout, functions</w:t>
            </w:r>
            <w:r w:rsidR="00BE05CF">
              <w:t xml:space="preserve"> and navigation </w:t>
            </w:r>
            <w:r w:rsidR="00BE05CF">
              <w:t>for usability</w:t>
            </w:r>
          </w:p>
          <w:p w14:paraId="57623BD7" w14:textId="77777777" w:rsidR="00BE05CF" w:rsidRDefault="00BE05CF" w:rsidP="00BE05CF"/>
          <w:p w14:paraId="49C35BFD" w14:textId="19857E8C" w:rsidR="00036450" w:rsidRDefault="00036450" w:rsidP="00F919E3"/>
          <w:p w14:paraId="66ACE182" w14:textId="77777777" w:rsidR="00036450" w:rsidRDefault="00036450" w:rsidP="00036450"/>
          <w:sdt>
            <w:sdtPr>
              <w:id w:val="-1954003311"/>
              <w:placeholder>
                <w:docPart w:val="B0B912EB4AB14539910D3291AE19066E"/>
              </w:placeholder>
              <w:temporary/>
              <w:showingPlcHdr/>
              <w15:appearance w15:val="hidden"/>
            </w:sdtPr>
            <w:sdtContent>
              <w:p w14:paraId="11543369" w14:textId="77777777" w:rsidR="00036450" w:rsidRPr="00CB0055" w:rsidRDefault="00CB0055" w:rsidP="00CB0055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sdt>
            <w:sdtPr>
              <w:id w:val="1111563247"/>
              <w:placeholder>
                <w:docPart w:val="8F57141E694F437598524D793EC63147"/>
              </w:placeholder>
              <w:temporary/>
              <w:showingPlcHdr/>
              <w15:appearance w15:val="hidden"/>
            </w:sdtPr>
            <w:sdtContent>
              <w:p w14:paraId="66450E4C" w14:textId="77777777" w:rsidR="004D3011" w:rsidRDefault="004D3011" w:rsidP="004D3011">
                <w:r w:rsidRPr="004D3011">
                  <w:t>PHONE:</w:t>
                </w:r>
              </w:p>
            </w:sdtContent>
          </w:sdt>
          <w:p w14:paraId="17C58F1D" w14:textId="4FA39D54" w:rsidR="004D3011" w:rsidRDefault="00F919E3" w:rsidP="004D3011">
            <w:r>
              <w:t>9944603507</w:t>
            </w:r>
          </w:p>
          <w:p w14:paraId="111018F1" w14:textId="77777777" w:rsidR="004D3011" w:rsidRDefault="004D3011" w:rsidP="004D3011"/>
          <w:sdt>
            <w:sdtPr>
              <w:id w:val="-240260293"/>
              <w:placeholder>
                <w:docPart w:val="98515DE5115F440FB7377B03EC4EE182"/>
              </w:placeholder>
              <w:temporary/>
              <w:showingPlcHdr/>
              <w15:appearance w15:val="hidden"/>
            </w:sdtPr>
            <w:sdtContent>
              <w:p w14:paraId="31998685" w14:textId="557BE346" w:rsidR="004D3011" w:rsidRDefault="004D3011" w:rsidP="004D3011">
                <w:r w:rsidRPr="004D3011">
                  <w:t>EMAIL:</w:t>
                </w:r>
              </w:p>
            </w:sdtContent>
          </w:sdt>
          <w:p w14:paraId="69CA578C" w14:textId="21F57A8C" w:rsidR="00036450" w:rsidRPr="00E4381A" w:rsidRDefault="00F919E3" w:rsidP="004D3011">
            <w:pPr>
              <w:rPr>
                <w:rStyle w:val="Hyperlink"/>
              </w:rPr>
            </w:pPr>
            <w:r>
              <w:rPr>
                <w:rStyle w:val="Hyperlink"/>
              </w:rPr>
              <w:t>Panditipper1973@gmail.com</w:t>
            </w:r>
          </w:p>
          <w:sdt>
            <w:sdtPr>
              <w:id w:val="-1444214663"/>
              <w:placeholder>
                <w:docPart w:val="058363A751504724BF9F637F1F2D4704"/>
              </w:placeholder>
              <w:temporary/>
              <w:showingPlcHdr/>
              <w15:appearance w15:val="hidden"/>
            </w:sdtPr>
            <w:sdtContent>
              <w:p w14:paraId="1DD3D1AE" w14:textId="77777777" w:rsidR="004D3011" w:rsidRDefault="00CB0055" w:rsidP="00F919E3">
                <w:pPr>
                  <w:pStyle w:val="Heading3"/>
                </w:pPr>
                <w:r w:rsidRPr="00CB0055">
                  <w:t>Hobbies</w:t>
                </w:r>
              </w:p>
            </w:sdtContent>
          </w:sdt>
          <w:p w14:paraId="2D0FD5E0" w14:textId="77777777" w:rsidR="00010D17" w:rsidRDefault="00010D17" w:rsidP="00010D17">
            <w:pPr>
              <w:pStyle w:val="ListParagraph"/>
              <w:numPr>
                <w:ilvl w:val="0"/>
                <w:numId w:val="3"/>
              </w:numPr>
            </w:pPr>
            <w:r>
              <w:t>CRICKET</w:t>
            </w:r>
          </w:p>
          <w:p w14:paraId="12066821" w14:textId="77777777" w:rsidR="00010D17" w:rsidRDefault="00010D17" w:rsidP="00010D17">
            <w:pPr>
              <w:pStyle w:val="ListParagraph"/>
              <w:numPr>
                <w:ilvl w:val="0"/>
                <w:numId w:val="3"/>
              </w:numPr>
            </w:pPr>
            <w:r>
              <w:t>DRAWING</w:t>
            </w:r>
          </w:p>
          <w:p w14:paraId="2AECCCA8" w14:textId="441B2DF7" w:rsidR="00010D17" w:rsidRPr="00010D17" w:rsidRDefault="00010D17" w:rsidP="00010D17">
            <w:pPr>
              <w:pStyle w:val="ListParagraph"/>
              <w:numPr>
                <w:ilvl w:val="0"/>
                <w:numId w:val="3"/>
              </w:numPr>
            </w:pPr>
            <w:r>
              <w:t>SWIMING</w:t>
            </w:r>
          </w:p>
        </w:tc>
        <w:tc>
          <w:tcPr>
            <w:tcW w:w="720" w:type="dxa"/>
          </w:tcPr>
          <w:p w14:paraId="5974075F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F776F615C47E48C1B8886036F6AD3023"/>
              </w:placeholder>
              <w:temporary/>
              <w:showingPlcHdr/>
              <w15:appearance w15:val="hidden"/>
            </w:sdtPr>
            <w:sdtContent>
              <w:p w14:paraId="534BA625" w14:textId="77777777" w:rsidR="001B2ABD" w:rsidRDefault="00E25A26" w:rsidP="00036450">
                <w:pPr>
                  <w:pStyle w:val="Heading2"/>
                </w:pPr>
                <w:r w:rsidRPr="00BE05CF">
                  <w:rPr>
                    <w:rFonts w:ascii="Arial Black" w:hAnsi="Arial Black"/>
                    <w:color w:val="0070C0"/>
                    <w:sz w:val="28"/>
                    <w:szCs w:val="28"/>
                  </w:rPr>
                  <w:t>EDUCATION</w:t>
                </w:r>
              </w:p>
            </w:sdtContent>
          </w:sdt>
          <w:p w14:paraId="62DCE46C" w14:textId="77777777" w:rsidR="00F919E3" w:rsidRPr="00BE05CF" w:rsidRDefault="00F919E3" w:rsidP="00F919E3">
            <w:pPr>
              <w:pStyle w:val="Heading4"/>
              <w:rPr>
                <w:sz w:val="28"/>
                <w:szCs w:val="28"/>
              </w:rPr>
            </w:pPr>
            <w:r w:rsidRPr="00BE05CF">
              <w:rPr>
                <w:color w:val="00B0F0"/>
                <w:sz w:val="28"/>
                <w:szCs w:val="28"/>
              </w:rPr>
              <w:t xml:space="preserve">Bachelor of Information Technology </w:t>
            </w:r>
          </w:p>
          <w:p w14:paraId="4F33DF3F" w14:textId="77777777" w:rsidR="00F919E3" w:rsidRDefault="00F919E3" w:rsidP="00F919E3">
            <w:pPr>
              <w:pStyle w:val="Date"/>
            </w:pPr>
            <w:r>
              <w:t>2021 - 2024</w:t>
            </w:r>
          </w:p>
          <w:p w14:paraId="14084FD4" w14:textId="77777777" w:rsidR="00F919E3" w:rsidRDefault="00F919E3" w:rsidP="00F919E3">
            <w:r>
              <w:t xml:space="preserve">SEETHLASHMI ACHI COLLEGE FOR WOMEN </w:t>
            </w:r>
          </w:p>
          <w:p w14:paraId="1DEB26A0" w14:textId="77777777" w:rsidR="00F919E3" w:rsidRDefault="00F919E3" w:rsidP="00F919E3">
            <w:r>
              <w:t>PALLTHUR</w:t>
            </w:r>
          </w:p>
          <w:p w14:paraId="1980D09D" w14:textId="77777777" w:rsidR="00F919E3" w:rsidRDefault="00F919E3" w:rsidP="00F919E3"/>
          <w:p w14:paraId="10B87458" w14:textId="6BDA0095" w:rsidR="00F919E3" w:rsidRPr="00BE05CF" w:rsidRDefault="00F919E3" w:rsidP="00F919E3">
            <w:pPr>
              <w:pStyle w:val="Heading4"/>
              <w:rPr>
                <w:color w:val="00B0F0"/>
                <w:sz w:val="28"/>
                <w:szCs w:val="28"/>
              </w:rPr>
            </w:pPr>
            <w:r w:rsidRPr="00BE05CF">
              <w:rPr>
                <w:color w:val="00B0F0"/>
                <w:sz w:val="28"/>
                <w:szCs w:val="28"/>
              </w:rPr>
              <w:t>High</w:t>
            </w:r>
            <w:r w:rsidRPr="00BE05CF">
              <w:rPr>
                <w:color w:val="00B0F0"/>
                <w:sz w:val="28"/>
                <w:szCs w:val="28"/>
              </w:rPr>
              <w:t>er Secondary</w:t>
            </w:r>
            <w:r w:rsidRPr="00BE05CF">
              <w:rPr>
                <w:color w:val="00B0F0"/>
                <w:sz w:val="28"/>
                <w:szCs w:val="28"/>
              </w:rPr>
              <w:t xml:space="preserve"> School</w:t>
            </w:r>
          </w:p>
          <w:p w14:paraId="0F53FFA8" w14:textId="77777777" w:rsidR="00F919E3" w:rsidRDefault="00F919E3" w:rsidP="00F919E3">
            <w:pPr>
              <w:pStyle w:val="Date"/>
            </w:pPr>
            <w:r>
              <w:t>2018-2020</w:t>
            </w:r>
          </w:p>
          <w:p w14:paraId="24837F8A" w14:textId="2B4840D0" w:rsidR="00F919E3" w:rsidRDefault="00BE05CF" w:rsidP="00F919E3">
            <w:r>
              <w:t>ST. MARY’S</w:t>
            </w:r>
            <w:r w:rsidR="00F919E3">
              <w:t xml:space="preserve"> GIRL’S HIGHER SECDONDARY SCHOOL</w:t>
            </w:r>
          </w:p>
          <w:p w14:paraId="63C08AC0" w14:textId="77777777" w:rsidR="00F919E3" w:rsidRDefault="00F919E3" w:rsidP="00F919E3">
            <w:r>
              <w:t>DEVAKOTTAI</w:t>
            </w:r>
          </w:p>
          <w:p w14:paraId="6B51DD95" w14:textId="77777777" w:rsidR="00F919E3" w:rsidRPr="00F919E3" w:rsidRDefault="00F919E3" w:rsidP="00F919E3"/>
          <w:p w14:paraId="12CF74DF" w14:textId="2F55AA69" w:rsidR="00036450" w:rsidRPr="00BE05CF" w:rsidRDefault="00F919E3" w:rsidP="00036450">
            <w:pPr>
              <w:pStyle w:val="Heading2"/>
              <w:rPr>
                <w:rFonts w:ascii="Arial Black" w:hAnsi="Arial Black"/>
                <w:color w:val="0070C0"/>
                <w:sz w:val="28"/>
                <w:szCs w:val="28"/>
              </w:rPr>
            </w:pPr>
            <w:r w:rsidRPr="00BE05CF">
              <w:rPr>
                <w:rFonts w:ascii="Arial Black" w:hAnsi="Arial Black"/>
                <w:color w:val="0070C0"/>
                <w:sz w:val="28"/>
                <w:szCs w:val="28"/>
              </w:rPr>
              <w:t>lANGUAGES</w:t>
            </w:r>
          </w:p>
          <w:p w14:paraId="6ABB74EC" w14:textId="74CCA3FB" w:rsidR="004D3011" w:rsidRPr="00BE05CF" w:rsidRDefault="00F919E3" w:rsidP="00F919E3">
            <w:pPr>
              <w:pStyle w:val="ListParagraph"/>
              <w:numPr>
                <w:ilvl w:val="0"/>
                <w:numId w:val="1"/>
              </w:numPr>
              <w:rPr>
                <w:rFonts w:ascii="Arial Narrow" w:hAnsi="Arial Narrow"/>
                <w:sz w:val="28"/>
                <w:szCs w:val="28"/>
              </w:rPr>
            </w:pPr>
            <w:r w:rsidRPr="00BE05CF">
              <w:rPr>
                <w:rFonts w:ascii="Arial Narrow" w:hAnsi="Arial Narrow"/>
                <w:sz w:val="28"/>
                <w:szCs w:val="28"/>
              </w:rPr>
              <w:t>TAMIL</w:t>
            </w:r>
          </w:p>
          <w:p w14:paraId="652EB2F4" w14:textId="328746EF" w:rsidR="00F919E3" w:rsidRDefault="00F919E3" w:rsidP="00F919E3">
            <w:pPr>
              <w:pStyle w:val="ListParagraph"/>
              <w:numPr>
                <w:ilvl w:val="0"/>
                <w:numId w:val="1"/>
              </w:numPr>
              <w:rPr>
                <w:rFonts w:ascii="Arial Narrow" w:hAnsi="Arial Narrow"/>
                <w:sz w:val="28"/>
                <w:szCs w:val="28"/>
              </w:rPr>
            </w:pPr>
            <w:r w:rsidRPr="00BE05CF">
              <w:rPr>
                <w:rFonts w:ascii="Arial Narrow" w:hAnsi="Arial Narrow"/>
                <w:sz w:val="28"/>
                <w:szCs w:val="28"/>
              </w:rPr>
              <w:t>ENGLISH</w:t>
            </w:r>
          </w:p>
          <w:p w14:paraId="4E6AA512" w14:textId="41C421F8" w:rsidR="00BE05CF" w:rsidRPr="00BE05CF" w:rsidRDefault="00BE05CF" w:rsidP="00F919E3">
            <w:pPr>
              <w:pStyle w:val="ListParagraph"/>
              <w:numPr>
                <w:ilvl w:val="0"/>
                <w:numId w:val="1"/>
              </w:num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HINDI</w:t>
            </w:r>
          </w:p>
          <w:p w14:paraId="348165C4" w14:textId="77777777" w:rsidR="004D3011" w:rsidRPr="00BE05CF" w:rsidRDefault="004D3011" w:rsidP="00036450">
            <w:pPr>
              <w:rPr>
                <w:rFonts w:ascii="Arial Narrow" w:hAnsi="Arial Narrow"/>
                <w:sz w:val="28"/>
                <w:szCs w:val="28"/>
              </w:rPr>
            </w:pPr>
          </w:p>
          <w:sdt>
            <w:sdtPr>
              <w:id w:val="1669594239"/>
              <w:placeholder>
                <w:docPart w:val="ABDB7D8134D9423CA7E84BD9E3F45012"/>
              </w:placeholder>
              <w:temporary/>
              <w:showingPlcHdr/>
              <w15:appearance w15:val="hidden"/>
            </w:sdtPr>
            <w:sdtContent>
              <w:p w14:paraId="6329D67C" w14:textId="77777777" w:rsidR="00036450" w:rsidRDefault="00180329" w:rsidP="00036450">
                <w:pPr>
                  <w:pStyle w:val="Heading2"/>
                </w:pPr>
                <w:r w:rsidRPr="00BE05CF">
                  <w:rPr>
                    <w:rStyle w:val="Heading2Char"/>
                    <w:rFonts w:ascii="Arial Black" w:hAnsi="Arial Black"/>
                    <w:b/>
                    <w:bCs/>
                    <w:caps/>
                    <w:color w:val="0070C0"/>
                    <w:sz w:val="28"/>
                    <w:szCs w:val="28"/>
                  </w:rPr>
                  <w:t>SKILLS</w:t>
                </w:r>
              </w:p>
            </w:sdtContent>
          </w:sdt>
          <w:p w14:paraId="3F15C8A9" w14:textId="77777777" w:rsidR="00F919E3" w:rsidRDefault="00F919E3" w:rsidP="00F919E3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1.Programming</w:t>
            </w:r>
          </w:p>
          <w:p w14:paraId="57163B6C" w14:textId="41BFC832" w:rsidR="00036450" w:rsidRPr="004D3011" w:rsidRDefault="00F919E3" w:rsidP="00F919E3">
            <w:pPr>
              <w:rPr>
                <w:color w:val="FFFFFF" w:themeColor="background1"/>
              </w:rPr>
            </w:pPr>
            <w:r>
              <w:rPr>
                <w:noProof/>
                <w:color w:val="000000" w:themeColor="text1"/>
              </w:rPr>
              <w:t>2.Develop game Applications</w:t>
            </w:r>
          </w:p>
        </w:tc>
      </w:tr>
    </w:tbl>
    <w:p w14:paraId="207925D4" w14:textId="5B554CC5" w:rsidR="00F919E3" w:rsidRDefault="00F919E3" w:rsidP="00010D17">
      <w:pPr>
        <w:tabs>
          <w:tab w:val="left" w:pos="990"/>
        </w:tabs>
      </w:pPr>
    </w:p>
    <w:sectPr w:rsidR="00F919E3" w:rsidSect="000C45FF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922E9C" w14:textId="77777777" w:rsidR="004E2E24" w:rsidRDefault="004E2E24" w:rsidP="000C45FF">
      <w:r>
        <w:separator/>
      </w:r>
    </w:p>
  </w:endnote>
  <w:endnote w:type="continuationSeparator" w:id="0">
    <w:p w14:paraId="0240ECB9" w14:textId="77777777" w:rsidR="004E2E24" w:rsidRDefault="004E2E24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A917B4" w14:textId="77777777" w:rsidR="004E2E24" w:rsidRDefault="004E2E24" w:rsidP="000C45FF">
      <w:r>
        <w:separator/>
      </w:r>
    </w:p>
  </w:footnote>
  <w:footnote w:type="continuationSeparator" w:id="0">
    <w:p w14:paraId="24D3FCA6" w14:textId="77777777" w:rsidR="004E2E24" w:rsidRDefault="004E2E24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6C060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DA10DD1" wp14:editId="769BB75B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5" type="#_x0000_t75" style="width:11.4pt;height:11.4pt" o:bullet="t">
        <v:imagedata r:id="rId1" o:title="msoA9D9"/>
      </v:shape>
    </w:pict>
  </w:numPicBullet>
  <w:abstractNum w:abstractNumId="0" w15:restartNumberingAfterBreak="0">
    <w:nsid w:val="096765BE"/>
    <w:multiLevelType w:val="hybridMultilevel"/>
    <w:tmpl w:val="D288236C"/>
    <w:lvl w:ilvl="0" w:tplc="40090007">
      <w:start w:val="1"/>
      <w:numFmt w:val="bullet"/>
      <w:lvlText w:val=""/>
      <w:lvlPicBulletId w:val="0"/>
      <w:lvlJc w:val="left"/>
      <w:pPr>
        <w:ind w:left="319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" w15:restartNumberingAfterBreak="0">
    <w:nsid w:val="257E086D"/>
    <w:multiLevelType w:val="hybridMultilevel"/>
    <w:tmpl w:val="DB2CE4B0"/>
    <w:lvl w:ilvl="0" w:tplc="40090009">
      <w:start w:val="1"/>
      <w:numFmt w:val="bullet"/>
      <w:lvlText w:val=""/>
      <w:lvlJc w:val="left"/>
      <w:pPr>
        <w:ind w:left="76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" w15:restartNumberingAfterBreak="0">
    <w:nsid w:val="4EE266F4"/>
    <w:multiLevelType w:val="hybridMultilevel"/>
    <w:tmpl w:val="EAEE33D0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9802694">
    <w:abstractNumId w:val="1"/>
  </w:num>
  <w:num w:numId="2" w16cid:durableId="451558960">
    <w:abstractNumId w:val="0"/>
  </w:num>
  <w:num w:numId="3" w16cid:durableId="20193053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9E3"/>
    <w:rsid w:val="00010D17"/>
    <w:rsid w:val="00036450"/>
    <w:rsid w:val="00094499"/>
    <w:rsid w:val="000C45FF"/>
    <w:rsid w:val="000E3FD1"/>
    <w:rsid w:val="00112054"/>
    <w:rsid w:val="001317D8"/>
    <w:rsid w:val="001525E1"/>
    <w:rsid w:val="00180329"/>
    <w:rsid w:val="0019001F"/>
    <w:rsid w:val="001A74A5"/>
    <w:rsid w:val="001B2ABD"/>
    <w:rsid w:val="001E0391"/>
    <w:rsid w:val="001E1759"/>
    <w:rsid w:val="001F1ECC"/>
    <w:rsid w:val="002400EB"/>
    <w:rsid w:val="00256CF7"/>
    <w:rsid w:val="00281FD5"/>
    <w:rsid w:val="0030481B"/>
    <w:rsid w:val="003156FC"/>
    <w:rsid w:val="003254B5"/>
    <w:rsid w:val="0037121F"/>
    <w:rsid w:val="003910D8"/>
    <w:rsid w:val="003A6B7D"/>
    <w:rsid w:val="003B06CA"/>
    <w:rsid w:val="004071FC"/>
    <w:rsid w:val="00445947"/>
    <w:rsid w:val="004813B3"/>
    <w:rsid w:val="00496591"/>
    <w:rsid w:val="004C63E4"/>
    <w:rsid w:val="004D3011"/>
    <w:rsid w:val="004E2E24"/>
    <w:rsid w:val="005262AC"/>
    <w:rsid w:val="005E39D5"/>
    <w:rsid w:val="00600670"/>
    <w:rsid w:val="0062123A"/>
    <w:rsid w:val="00646E75"/>
    <w:rsid w:val="006771D0"/>
    <w:rsid w:val="00715FCB"/>
    <w:rsid w:val="00743101"/>
    <w:rsid w:val="00764C9F"/>
    <w:rsid w:val="007775E1"/>
    <w:rsid w:val="007867A0"/>
    <w:rsid w:val="007927F5"/>
    <w:rsid w:val="00802CA0"/>
    <w:rsid w:val="009260CD"/>
    <w:rsid w:val="00940A66"/>
    <w:rsid w:val="00952C25"/>
    <w:rsid w:val="00956CE9"/>
    <w:rsid w:val="00A2118D"/>
    <w:rsid w:val="00AD0A50"/>
    <w:rsid w:val="00AD76E2"/>
    <w:rsid w:val="00B20152"/>
    <w:rsid w:val="00B359E4"/>
    <w:rsid w:val="00B57D98"/>
    <w:rsid w:val="00B70850"/>
    <w:rsid w:val="00BE05CF"/>
    <w:rsid w:val="00C066B6"/>
    <w:rsid w:val="00C14EC1"/>
    <w:rsid w:val="00C37BA1"/>
    <w:rsid w:val="00C4674C"/>
    <w:rsid w:val="00C506CF"/>
    <w:rsid w:val="00C72BED"/>
    <w:rsid w:val="00C9578B"/>
    <w:rsid w:val="00CB0055"/>
    <w:rsid w:val="00D2522B"/>
    <w:rsid w:val="00D422DE"/>
    <w:rsid w:val="00D5459D"/>
    <w:rsid w:val="00DA1F4D"/>
    <w:rsid w:val="00DD172A"/>
    <w:rsid w:val="00E25A26"/>
    <w:rsid w:val="00E4381A"/>
    <w:rsid w:val="00E55D74"/>
    <w:rsid w:val="00F60274"/>
    <w:rsid w:val="00F77FB9"/>
    <w:rsid w:val="00F919E3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AD3507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40A66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940A66"/>
    <w:rPr>
      <w:rFonts w:asciiTheme="majorHAnsi" w:eastAsiaTheme="majorEastAsia" w:hAnsiTheme="majorHAnsi" w:cstheme="majorBidi"/>
      <w:b/>
      <w:caps/>
      <w:color w:val="548AB7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Paragraph">
    <w:name w:val="List Paragraph"/>
    <w:basedOn w:val="Normal"/>
    <w:uiPriority w:val="34"/>
    <w:semiHidden/>
    <w:qFormat/>
    <w:rsid w:val="00F919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66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9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8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2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4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260\AppData\Local\Microsoft\Office\16.0\DTS\en-IN%7bC416A6D0-3208-472D-B021-A13B49D57788%7d\%7bDB486645-8CCE-41E6-8BAE-91E14AFCA4F5%7dtf0054627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0B912EB4AB14539910D3291AE1906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14BC5F-E641-41CF-A854-44FE93274DF7}"/>
      </w:docPartPr>
      <w:docPartBody>
        <w:p w:rsidR="00000000" w:rsidRDefault="00000000">
          <w:pPr>
            <w:pStyle w:val="B0B912EB4AB14539910D3291AE19066E"/>
          </w:pPr>
          <w:r w:rsidRPr="00CB0055">
            <w:t>Contact</w:t>
          </w:r>
        </w:p>
      </w:docPartBody>
    </w:docPart>
    <w:docPart>
      <w:docPartPr>
        <w:name w:val="8F57141E694F437598524D793EC631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E2C227-708D-446F-B2AB-673684AAD68D}"/>
      </w:docPartPr>
      <w:docPartBody>
        <w:p w:rsidR="00000000" w:rsidRDefault="00000000">
          <w:pPr>
            <w:pStyle w:val="8F57141E694F437598524D793EC63147"/>
          </w:pPr>
          <w:r w:rsidRPr="004D3011">
            <w:t>PHONE:</w:t>
          </w:r>
        </w:p>
      </w:docPartBody>
    </w:docPart>
    <w:docPart>
      <w:docPartPr>
        <w:name w:val="98515DE5115F440FB7377B03EC4EE1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BB77AC-7072-41CA-B6A9-755E1B2DCCBD}"/>
      </w:docPartPr>
      <w:docPartBody>
        <w:p w:rsidR="00000000" w:rsidRDefault="00000000">
          <w:pPr>
            <w:pStyle w:val="98515DE5115F440FB7377B03EC4EE182"/>
          </w:pPr>
          <w:r w:rsidRPr="004D3011">
            <w:t>EMAIL:</w:t>
          </w:r>
        </w:p>
      </w:docPartBody>
    </w:docPart>
    <w:docPart>
      <w:docPartPr>
        <w:name w:val="058363A751504724BF9F637F1F2D47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773BAF-E769-4493-812C-C025EB72C104}"/>
      </w:docPartPr>
      <w:docPartBody>
        <w:p w:rsidR="00000000" w:rsidRDefault="00000000">
          <w:pPr>
            <w:pStyle w:val="058363A751504724BF9F637F1F2D4704"/>
          </w:pPr>
          <w:r w:rsidRPr="00CB0055">
            <w:t>Hobbies</w:t>
          </w:r>
        </w:p>
      </w:docPartBody>
    </w:docPart>
    <w:docPart>
      <w:docPartPr>
        <w:name w:val="F776F615C47E48C1B8886036F6AD30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E93A69-B902-458A-8A1B-ECC405E8BA04}"/>
      </w:docPartPr>
      <w:docPartBody>
        <w:p w:rsidR="00000000" w:rsidRDefault="00000000">
          <w:pPr>
            <w:pStyle w:val="F776F615C47E48C1B8886036F6AD3023"/>
          </w:pPr>
          <w:r w:rsidRPr="00036450">
            <w:t>EDUCATION</w:t>
          </w:r>
        </w:p>
      </w:docPartBody>
    </w:docPart>
    <w:docPart>
      <w:docPartPr>
        <w:name w:val="ABDB7D8134D9423CA7E84BD9E3F450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E01425-4BE3-4E0A-A491-AB3FF3E937C9}"/>
      </w:docPartPr>
      <w:docPartBody>
        <w:p w:rsidR="00000000" w:rsidRDefault="00000000">
          <w:pPr>
            <w:pStyle w:val="ABDB7D8134D9423CA7E84BD9E3F45012"/>
          </w:pPr>
          <w:r w:rsidRPr="00036450">
            <w:rPr>
              <w:rStyle w:val="Heading2Char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6B4"/>
    <w:rsid w:val="002C76B4"/>
    <w:rsid w:val="00C64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kern w:val="0"/>
      <w:szCs w:val="26"/>
      <w:lang w:val="en-US"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3734750AB6F4D9B8AF62117AF8E2170">
    <w:name w:val="53734750AB6F4D9B8AF62117AF8E2170"/>
  </w:style>
  <w:style w:type="paragraph" w:customStyle="1" w:styleId="8387C1A5B9E947DDBD15C9D16BCC06B6">
    <w:name w:val="8387C1A5B9E947DDBD15C9D16BCC06B6"/>
  </w:style>
  <w:style w:type="paragraph" w:customStyle="1" w:styleId="258935E4B63C42FB92A62AC21364B350">
    <w:name w:val="258935E4B63C42FB92A62AC21364B350"/>
  </w:style>
  <w:style w:type="paragraph" w:customStyle="1" w:styleId="4FD1313DE5144BA1B19F9218055A7DCE">
    <w:name w:val="4FD1313DE5144BA1B19F9218055A7DCE"/>
  </w:style>
  <w:style w:type="paragraph" w:customStyle="1" w:styleId="B0B912EB4AB14539910D3291AE19066E">
    <w:name w:val="B0B912EB4AB14539910D3291AE19066E"/>
  </w:style>
  <w:style w:type="paragraph" w:customStyle="1" w:styleId="8F57141E694F437598524D793EC63147">
    <w:name w:val="8F57141E694F437598524D793EC63147"/>
  </w:style>
  <w:style w:type="paragraph" w:customStyle="1" w:styleId="CC939F4743E9416697E750F823539683">
    <w:name w:val="CC939F4743E9416697E750F823539683"/>
  </w:style>
  <w:style w:type="paragraph" w:customStyle="1" w:styleId="616A2E1EE86A4AEFAB4AAB5B10CA076F">
    <w:name w:val="616A2E1EE86A4AEFAB4AAB5B10CA076F"/>
  </w:style>
  <w:style w:type="paragraph" w:customStyle="1" w:styleId="34AA48AC269E4EF1AC55FFD403D97FAD">
    <w:name w:val="34AA48AC269E4EF1AC55FFD403D97FAD"/>
  </w:style>
  <w:style w:type="paragraph" w:customStyle="1" w:styleId="98515DE5115F440FB7377B03EC4EE182">
    <w:name w:val="98515DE5115F440FB7377B03EC4EE182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3A07BAC629FD4432B8EDF3D7F5B2F6D6">
    <w:name w:val="3A07BAC629FD4432B8EDF3D7F5B2F6D6"/>
  </w:style>
  <w:style w:type="paragraph" w:customStyle="1" w:styleId="058363A751504724BF9F637F1F2D4704">
    <w:name w:val="058363A751504724BF9F637F1F2D4704"/>
  </w:style>
  <w:style w:type="paragraph" w:customStyle="1" w:styleId="E9DD1CD9055C47168D3AF703AF4AF65C">
    <w:name w:val="E9DD1CD9055C47168D3AF703AF4AF65C"/>
  </w:style>
  <w:style w:type="paragraph" w:customStyle="1" w:styleId="A0AA0741C65348AABFF619C1A80DF225">
    <w:name w:val="A0AA0741C65348AABFF619C1A80DF225"/>
  </w:style>
  <w:style w:type="paragraph" w:customStyle="1" w:styleId="1C094B5DAC7F4611B04AA7DD299D843B">
    <w:name w:val="1C094B5DAC7F4611B04AA7DD299D843B"/>
  </w:style>
  <w:style w:type="paragraph" w:customStyle="1" w:styleId="46C5BB3DFD484573B096B6EEA41C12D1">
    <w:name w:val="46C5BB3DFD484573B096B6EEA41C12D1"/>
  </w:style>
  <w:style w:type="paragraph" w:customStyle="1" w:styleId="F776F615C47E48C1B8886036F6AD3023">
    <w:name w:val="F776F615C47E48C1B8886036F6AD3023"/>
  </w:style>
  <w:style w:type="paragraph" w:customStyle="1" w:styleId="00D6C3BF038D4109803A5C53B41B9ECB">
    <w:name w:val="00D6C3BF038D4109803A5C53B41B9ECB"/>
  </w:style>
  <w:style w:type="paragraph" w:customStyle="1" w:styleId="5BAAC22E2D1A4E8FAE1FD4220327366C">
    <w:name w:val="5BAAC22E2D1A4E8FAE1FD4220327366C"/>
  </w:style>
  <w:style w:type="paragraph" w:customStyle="1" w:styleId="D4BB1A5656DC43109E1BD6C67F74E14A">
    <w:name w:val="D4BB1A5656DC43109E1BD6C67F74E14A"/>
  </w:style>
  <w:style w:type="paragraph" w:customStyle="1" w:styleId="65E7FFDCF0B6439F8A149F8A1057EF24">
    <w:name w:val="65E7FFDCF0B6439F8A149F8A1057EF24"/>
  </w:style>
  <w:style w:type="paragraph" w:customStyle="1" w:styleId="D081A7F48A764747B728338426EF051E">
    <w:name w:val="D081A7F48A764747B728338426EF051E"/>
  </w:style>
  <w:style w:type="paragraph" w:customStyle="1" w:styleId="A6D4F9C4A5744F139F6D49F00C16B770">
    <w:name w:val="A6D4F9C4A5744F139F6D49F00C16B770"/>
  </w:style>
  <w:style w:type="paragraph" w:customStyle="1" w:styleId="012A014E32E34E0A9038606A12DF308A">
    <w:name w:val="012A014E32E34E0A9038606A12DF308A"/>
  </w:style>
  <w:style w:type="paragraph" w:customStyle="1" w:styleId="CB19692B746446E887483B409BE09F3A">
    <w:name w:val="CB19692B746446E887483B409BE09F3A"/>
  </w:style>
  <w:style w:type="paragraph" w:customStyle="1" w:styleId="011162DF5963455A9F66438871F28602">
    <w:name w:val="011162DF5963455A9F66438871F28602"/>
  </w:style>
  <w:style w:type="paragraph" w:customStyle="1" w:styleId="FEC0D44D2DA64905902BBA05E4DBAFB9">
    <w:name w:val="FEC0D44D2DA64905902BBA05E4DBAFB9"/>
  </w:style>
  <w:style w:type="paragraph" w:customStyle="1" w:styleId="311E1209F2414094B336CF6B423E5F9B">
    <w:name w:val="311E1209F2414094B336CF6B423E5F9B"/>
  </w:style>
  <w:style w:type="paragraph" w:customStyle="1" w:styleId="9CE1ED1442224AE9AA147C921B522FE8">
    <w:name w:val="9CE1ED1442224AE9AA147C921B522FE8"/>
  </w:style>
  <w:style w:type="paragraph" w:customStyle="1" w:styleId="B9D86913715B43509D33D6701C7059EE">
    <w:name w:val="B9D86913715B43509D33D6701C7059EE"/>
  </w:style>
  <w:style w:type="paragraph" w:customStyle="1" w:styleId="636DA76C5C7D412D84E2AE588A33A940">
    <w:name w:val="636DA76C5C7D412D84E2AE588A33A940"/>
  </w:style>
  <w:style w:type="paragraph" w:customStyle="1" w:styleId="E6D32CBD535E4628B9EC87CBD423F51B">
    <w:name w:val="E6D32CBD535E4628B9EC87CBD423F51B"/>
  </w:style>
  <w:style w:type="paragraph" w:customStyle="1" w:styleId="5D9F479450414AE8B230F43766F5A858">
    <w:name w:val="5D9F479450414AE8B230F43766F5A858"/>
  </w:style>
  <w:style w:type="paragraph" w:customStyle="1" w:styleId="26A5C0440E3E422BA5159B60791F8BE8">
    <w:name w:val="26A5C0440E3E422BA5159B60791F8BE8"/>
  </w:style>
  <w:style w:type="paragraph" w:customStyle="1" w:styleId="226519A65A54495E8E18378369B5F80A">
    <w:name w:val="226519A65A54495E8E18378369B5F80A"/>
  </w:style>
  <w:style w:type="paragraph" w:customStyle="1" w:styleId="AF94E218F58542CAB118BAD824A725C2">
    <w:name w:val="AF94E218F58542CAB118BAD824A725C2"/>
  </w:style>
  <w:style w:type="paragraph" w:customStyle="1" w:styleId="90AF76A758794635B977BF3D6DBDB6AE">
    <w:name w:val="90AF76A758794635B977BF3D6DBDB6AE"/>
  </w:style>
  <w:style w:type="paragraph" w:customStyle="1" w:styleId="9B46D93D12754C8BB0F09430E50292AF">
    <w:name w:val="9B46D93D12754C8BB0F09430E50292AF"/>
  </w:style>
  <w:style w:type="paragraph" w:customStyle="1" w:styleId="7A79CE22782E447F8E45D25E98A2A644">
    <w:name w:val="7A79CE22782E447F8E45D25E98A2A644"/>
  </w:style>
  <w:style w:type="paragraph" w:customStyle="1" w:styleId="A465367E7F9643BC860DA2EBD22E236F">
    <w:name w:val="A465367E7F9643BC860DA2EBD22E236F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kern w:val="0"/>
      <w:szCs w:val="26"/>
      <w:lang w:val="en-US" w:eastAsia="ja-JP"/>
      <w14:ligatures w14:val="none"/>
    </w:rPr>
  </w:style>
  <w:style w:type="paragraph" w:customStyle="1" w:styleId="ABDB7D8134D9423CA7E84BD9E3F45012">
    <w:name w:val="ABDB7D8134D9423CA7E84BD9E3F45012"/>
  </w:style>
  <w:style w:type="paragraph" w:customStyle="1" w:styleId="752740FA0F3444D282F9BDF8F22827E3">
    <w:name w:val="752740FA0F3444D282F9BDF8F22827E3"/>
    <w:rsid w:val="002C76B4"/>
  </w:style>
  <w:style w:type="paragraph" w:customStyle="1" w:styleId="73925DECA18D4C5E874DD49FC4601F70">
    <w:name w:val="73925DECA18D4C5E874DD49FC4601F70"/>
    <w:rsid w:val="002C76B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{DB486645-8CCE-41E6-8BAE-91E14AFCA4F5}tf00546271_win32</Template>
  <TotalTime>0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2023-10-18T15:09:00Z</dcterms:created>
  <dcterms:modified xsi:type="dcterms:W3CDTF">2023-10-18T15:46:00Z</dcterms:modified>
</cp:coreProperties>
</file>